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3674" w14:textId="3F337987"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7F542E">
        <w:rPr>
          <w:rFonts w:ascii="Times New Roman" w:hAnsi="Times New Roman"/>
        </w:rPr>
        <w:t>Video games store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</w:p>
    <w:p w14:paraId="6DEDEEA8" w14:textId="1D4368CA" w:rsidR="0085257A" w:rsidRPr="00B90E27" w:rsidRDefault="00803D4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Diagrams</w:t>
      </w:r>
    </w:p>
    <w:p w14:paraId="5BE9A029" w14:textId="77777777" w:rsidR="0085257A" w:rsidRPr="00B90E27" w:rsidRDefault="0085257A">
      <w:pPr>
        <w:sectPr w:rsidR="0085257A" w:rsidRPr="00B90E27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B22BEC" w14:textId="3D2305BA" w:rsidR="0085257A" w:rsidRDefault="00803D46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Class Diagram</w:t>
      </w:r>
    </w:p>
    <w:p w14:paraId="039F8864" w14:textId="30B3218F" w:rsidR="00803D46" w:rsidRDefault="00803D46" w:rsidP="00803D46">
      <w:r>
        <w:rPr>
          <w:noProof/>
        </w:rPr>
        <w:drawing>
          <wp:inline distT="0" distB="0" distL="0" distR="0" wp14:anchorId="33EB822D" wp14:editId="5E1397CB">
            <wp:extent cx="5364480" cy="7427168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68" cy="74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4A7B" w14:textId="6844ADA7" w:rsidR="00803D46" w:rsidRDefault="00803D46" w:rsidP="00803D46"/>
    <w:p w14:paraId="2DC6D8E7" w14:textId="407BEBB6" w:rsidR="00803D46" w:rsidRDefault="00803D46" w:rsidP="00803D46"/>
    <w:p w14:paraId="6D0E7E21" w14:textId="6009B019" w:rsidR="00803D46" w:rsidRDefault="00803D46" w:rsidP="00803D46"/>
    <w:p w14:paraId="6EB58F83" w14:textId="464F8C07" w:rsidR="00803D46" w:rsidRDefault="00803D46" w:rsidP="00803D46"/>
    <w:p w14:paraId="6659B767" w14:textId="2720F6E6" w:rsidR="00803D46" w:rsidRDefault="00803D46" w:rsidP="00803D46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Data Model</w:t>
      </w:r>
    </w:p>
    <w:p w14:paraId="36ACAC06" w14:textId="702A4007" w:rsidR="00803D46" w:rsidRPr="00803D46" w:rsidRDefault="000D5ADF" w:rsidP="00803D46">
      <w:r>
        <w:rPr>
          <w:noProof/>
        </w:rPr>
        <w:drawing>
          <wp:inline distT="0" distB="0" distL="0" distR="0" wp14:anchorId="1FE72FC0" wp14:editId="62B6B4DC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FC0" w14:textId="55E2FD39" w:rsidR="00FD6368" w:rsidRDefault="00FD6368" w:rsidP="00FD6368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Test Strategy</w:t>
      </w:r>
    </w:p>
    <w:p w14:paraId="001952CC" w14:textId="6689FC7A" w:rsidR="00FD6368" w:rsidRDefault="00FD6368" w:rsidP="00FD6368"/>
    <w:p w14:paraId="56A7C024" w14:textId="29EF6598" w:rsidR="00FD6368" w:rsidRDefault="00FD6368" w:rsidP="00FD6368">
      <w:r>
        <w:t>In order to test the functionalities and validate their correctness, the following tests will be required:</w:t>
      </w:r>
    </w:p>
    <w:p w14:paraId="601930DD" w14:textId="4174746A" w:rsidR="00FD6368" w:rsidRDefault="00FD6368" w:rsidP="00FD6368"/>
    <w:p w14:paraId="2BA2D017" w14:textId="169C45F3" w:rsidR="00FD6368" w:rsidRDefault="00FD6368" w:rsidP="00FD6368">
      <w:pPr>
        <w:pStyle w:val="ListParagraph"/>
        <w:numPr>
          <w:ilvl w:val="0"/>
          <w:numId w:val="31"/>
        </w:numPr>
      </w:pPr>
      <w:r>
        <w:t>Log in (user/password not matching/existing)</w:t>
      </w:r>
    </w:p>
    <w:p w14:paraId="6E8AF84C" w14:textId="10153706" w:rsidR="00FD6368" w:rsidRDefault="00FD6368" w:rsidP="00FD6368">
      <w:pPr>
        <w:pStyle w:val="ListParagraph"/>
        <w:numPr>
          <w:ilvl w:val="0"/>
          <w:numId w:val="31"/>
        </w:numPr>
      </w:pPr>
      <w:r>
        <w:t xml:space="preserve">Same-time exchange offer </w:t>
      </w:r>
      <w:proofErr w:type="gramStart"/>
      <w:r>
        <w:t>( 2</w:t>
      </w:r>
      <w:proofErr w:type="gramEnd"/>
      <w:r>
        <w:t xml:space="preserve"> users offer a game to exchange in the same time)</w:t>
      </w:r>
    </w:p>
    <w:p w14:paraId="2BADA7CF" w14:textId="440C1269" w:rsidR="00FD6368" w:rsidRDefault="00FD6368" w:rsidP="00FD6368">
      <w:pPr>
        <w:pStyle w:val="ListParagraph"/>
        <w:numPr>
          <w:ilvl w:val="0"/>
          <w:numId w:val="31"/>
        </w:numPr>
      </w:pPr>
      <w:r>
        <w:t>Users buy the same game in the same time</w:t>
      </w:r>
    </w:p>
    <w:p w14:paraId="1E2B2BD3" w14:textId="064EE4FB" w:rsidR="00FD6368" w:rsidRDefault="00FD6368" w:rsidP="00FD6368">
      <w:pPr>
        <w:pStyle w:val="ListParagraph"/>
        <w:numPr>
          <w:ilvl w:val="0"/>
          <w:numId w:val="31"/>
        </w:numPr>
      </w:pPr>
      <w:r>
        <w:t>Selling a game that doesn’t exist</w:t>
      </w:r>
    </w:p>
    <w:p w14:paraId="1BB316E0" w14:textId="4FCA6935" w:rsidR="00FD6368" w:rsidRDefault="00FD6368" w:rsidP="00FD6368">
      <w:pPr>
        <w:pStyle w:val="ListParagraph"/>
        <w:numPr>
          <w:ilvl w:val="0"/>
          <w:numId w:val="31"/>
        </w:numPr>
      </w:pPr>
      <w:r>
        <w:t>Buying more than it’s on stock</w:t>
      </w:r>
    </w:p>
    <w:p w14:paraId="2332ED8C" w14:textId="3C5B072A" w:rsidR="00FD6368" w:rsidRDefault="00FD6368" w:rsidP="00FD6368">
      <w:pPr>
        <w:pStyle w:val="ListParagraph"/>
        <w:numPr>
          <w:ilvl w:val="0"/>
          <w:numId w:val="31"/>
        </w:numPr>
      </w:pPr>
      <w:r>
        <w:t>Database Connection and operations(edit/add/delete)</w:t>
      </w:r>
    </w:p>
    <w:p w14:paraId="0B2EB678" w14:textId="5DB39D76" w:rsidR="00FD6368" w:rsidRPr="00FD6368" w:rsidRDefault="00FD6368" w:rsidP="00FD6368">
      <w:pPr>
        <w:pStyle w:val="ListParagraph"/>
        <w:numPr>
          <w:ilvl w:val="0"/>
          <w:numId w:val="31"/>
        </w:numPr>
      </w:pPr>
      <w:r>
        <w:t>Admin rights</w:t>
      </w:r>
    </w:p>
    <w:p w14:paraId="74BBB0B2" w14:textId="0A7CA585" w:rsidR="00803D46" w:rsidRDefault="00803D46" w:rsidP="00803D46"/>
    <w:p w14:paraId="2C047720" w14:textId="78BAB09F" w:rsidR="002D1C18" w:rsidRDefault="002D1C18" w:rsidP="002D1C18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Interaction Diagram</w:t>
      </w:r>
    </w:p>
    <w:p w14:paraId="2D16BB46" w14:textId="1BC5A95D" w:rsidR="002D1C18" w:rsidRPr="002D1C18" w:rsidRDefault="002D1C18" w:rsidP="002D1C18">
      <w:r>
        <w:rPr>
          <w:noProof/>
        </w:rPr>
        <w:lastRenderedPageBreak/>
        <w:drawing>
          <wp:inline distT="0" distB="0" distL="0" distR="0" wp14:anchorId="08FF19CC" wp14:editId="52F19D68">
            <wp:extent cx="5720200" cy="5279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68" cy="53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69C3B" w14:textId="77777777" w:rsidR="002D1C18" w:rsidRPr="00803D46" w:rsidRDefault="002D1C18" w:rsidP="00803D46"/>
    <w:sectPr w:rsidR="002D1C18" w:rsidRPr="00803D46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056FB" w14:textId="77777777" w:rsidR="00691962" w:rsidRDefault="00691962">
      <w:pPr>
        <w:spacing w:line="240" w:lineRule="auto"/>
      </w:pPr>
      <w:r>
        <w:separator/>
      </w:r>
    </w:p>
  </w:endnote>
  <w:endnote w:type="continuationSeparator" w:id="0">
    <w:p w14:paraId="6C69B1DE" w14:textId="77777777" w:rsidR="00691962" w:rsidRDefault="00691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320882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1B5C80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B8522C" w14:textId="2E577913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0B294F">
            <w:t>SimonicaInes</w:t>
          </w:r>
          <w:proofErr w:type="spellEnd"/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803D46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353A40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72CC8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0B719CD7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FC10" w14:textId="77777777" w:rsidR="00691962" w:rsidRDefault="00691962">
      <w:pPr>
        <w:spacing w:line="240" w:lineRule="auto"/>
      </w:pPr>
      <w:r>
        <w:separator/>
      </w:r>
    </w:p>
  </w:footnote>
  <w:footnote w:type="continuationSeparator" w:id="0">
    <w:p w14:paraId="02A54381" w14:textId="77777777" w:rsidR="00691962" w:rsidRDefault="006919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4CA57" w14:textId="77777777" w:rsidR="00AD439A" w:rsidRDefault="00AD439A">
    <w:pPr>
      <w:rPr>
        <w:sz w:val="24"/>
      </w:rPr>
    </w:pPr>
  </w:p>
  <w:p w14:paraId="5BD3279F" w14:textId="77777777" w:rsidR="00AD439A" w:rsidRDefault="00AD439A">
    <w:pPr>
      <w:pBdr>
        <w:top w:val="single" w:sz="6" w:space="1" w:color="auto"/>
      </w:pBdr>
      <w:rPr>
        <w:sz w:val="24"/>
      </w:rPr>
    </w:pPr>
  </w:p>
  <w:p w14:paraId="4EA3EB8F" w14:textId="3E086C99" w:rsidR="00AD439A" w:rsidRDefault="00EA2235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</w:t>
    </w:r>
    <w:r w:rsidR="007F542E">
      <w:rPr>
        <w:rFonts w:ascii="Arial" w:hAnsi="Arial"/>
        <w:b/>
        <w:sz w:val="36"/>
      </w:rPr>
      <w:t>Simonica Ines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1909CE7" w14:textId="2D01A6EF" w:rsidR="00AD439A" w:rsidRDefault="00EA223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</w:t>
    </w:r>
    <w:r w:rsidR="007F542E">
      <w:rPr>
        <w:rFonts w:ascii="Arial" w:hAnsi="Arial"/>
        <w:b/>
        <w:sz w:val="36"/>
      </w:rPr>
      <w:t>30431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23DFF621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1F209E8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14:paraId="7C8B44A4" w14:textId="77777777" w:rsidTr="00473587">
      <w:tc>
        <w:tcPr>
          <w:tcW w:w="9464" w:type="dxa"/>
        </w:tcPr>
        <w:p w14:paraId="5F91EF04" w14:textId="312266CC" w:rsidR="00473587" w:rsidRDefault="007F542E">
          <w:r>
            <w:t>Video games store</w:t>
          </w:r>
        </w:p>
      </w:tc>
    </w:tr>
    <w:tr w:rsidR="00473587" w14:paraId="60FC032A" w14:textId="77777777" w:rsidTr="00473587">
      <w:tc>
        <w:tcPr>
          <w:tcW w:w="9464" w:type="dxa"/>
        </w:tcPr>
        <w:p w14:paraId="05D53FC4" w14:textId="68B93451" w:rsidR="00473587" w:rsidRDefault="00803D46">
          <w:r>
            <w:t>Diagrams</w:t>
          </w:r>
        </w:p>
      </w:tc>
    </w:tr>
  </w:tbl>
  <w:p w14:paraId="3F124E9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DA16B8"/>
    <w:multiLevelType w:val="hybridMultilevel"/>
    <w:tmpl w:val="E3968278"/>
    <w:lvl w:ilvl="0" w:tplc="E52E99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B294F"/>
    <w:rsid w:val="000D5ADF"/>
    <w:rsid w:val="001C7458"/>
    <w:rsid w:val="001D42BB"/>
    <w:rsid w:val="002D1C18"/>
    <w:rsid w:val="00352385"/>
    <w:rsid w:val="00472CC8"/>
    <w:rsid w:val="00473587"/>
    <w:rsid w:val="005A3207"/>
    <w:rsid w:val="00600853"/>
    <w:rsid w:val="00625040"/>
    <w:rsid w:val="00691962"/>
    <w:rsid w:val="006C5FBF"/>
    <w:rsid w:val="0073239A"/>
    <w:rsid w:val="007F542E"/>
    <w:rsid w:val="00803D46"/>
    <w:rsid w:val="0085257A"/>
    <w:rsid w:val="00904FE1"/>
    <w:rsid w:val="00925F3F"/>
    <w:rsid w:val="009B5BF2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DA6868"/>
    <w:rsid w:val="00DF1DF0"/>
    <w:rsid w:val="00E41E57"/>
    <w:rsid w:val="00E55EE3"/>
    <w:rsid w:val="00EA2235"/>
    <w:rsid w:val="00EC2735"/>
    <w:rsid w:val="00F36150"/>
    <w:rsid w:val="00F669DB"/>
    <w:rsid w:val="00F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C8C9B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F54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0F45DE02-742B-4F0E-8C95-EF28493F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21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Ines Simonica</cp:lastModifiedBy>
  <cp:revision>3</cp:revision>
  <cp:lastPrinted>2001-03-15T12:26:00Z</cp:lastPrinted>
  <dcterms:created xsi:type="dcterms:W3CDTF">2019-05-12T21:44:00Z</dcterms:created>
  <dcterms:modified xsi:type="dcterms:W3CDTF">2019-05-12T22:05:00Z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